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710"/>
        <w:gridCol w:w="540"/>
        <w:gridCol w:w="3510"/>
        <w:gridCol w:w="2880"/>
      </w:tblGrid>
      <w:tr w:rsidR="004B4147" w:rsidRPr="004B4147" w:rsidTr="00A21AF8">
        <w:tc>
          <w:tcPr>
            <w:tcW w:w="2160" w:type="dxa"/>
            <w:gridSpan w:val="2"/>
          </w:tcPr>
          <w:bookmarkStart w:id="0" w:name="_GoBack"/>
          <w:bookmarkEnd w:id="0"/>
          <w:p w:rsidR="004B4147" w:rsidRPr="004B4147" w:rsidRDefault="00711373" w:rsidP="004B4147">
            <w:pPr>
              <w:pStyle w:val="Log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-285750</wp:posOffset>
                      </wp:positionH>
                      <wp:positionV relativeFrom="paragraph">
                        <wp:posOffset>-165735</wp:posOffset>
                      </wp:positionV>
                      <wp:extent cx="1466850" cy="1409700"/>
                      <wp:effectExtent l="0" t="0" r="19050" b="1905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140970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866C71" id="Oval 4" o:spid="_x0000_s1026" style="position:absolute;margin-left:-22.5pt;margin-top:-13.05pt;width:115.5pt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" strokecolor="#0e1828 [1604]" strokeweight="1pt">
                      <v:fill r:id="rId12" o:title="" recolor="t" rotate="t" type="frame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:rsidR="00F65F31" w:rsidRPr="00F65F31" w:rsidRDefault="001B6F45" w:rsidP="00F65F31">
            <w:pPr>
              <w:pStyle w:val="Title"/>
            </w:pPr>
            <w:r>
              <w:t>BIBI</w:t>
            </w:r>
          </w:p>
          <w:p w:rsidR="004B4147" w:rsidRPr="004B4147" w:rsidRDefault="00F65F31" w:rsidP="001B6F45">
            <w:pPr>
              <w:pStyle w:val="Subtitle"/>
            </w:pPr>
            <w:r>
              <w:t>KOUSAR</w:t>
            </w:r>
          </w:p>
        </w:tc>
      </w:tr>
      <w:tr w:rsidR="00A21AF8" w:rsidRPr="004B4147" w:rsidTr="007772B1">
        <w:tc>
          <w:tcPr>
            <w:tcW w:w="2160" w:type="dxa"/>
            <w:gridSpan w:val="2"/>
          </w:tcPr>
          <w:p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:rsidR="00A21AF8" w:rsidRPr="004B4147" w:rsidRDefault="00A21AF8" w:rsidP="00F65F31">
            <w:pPr>
              <w:pStyle w:val="Jobtitle"/>
            </w:pPr>
          </w:p>
        </w:tc>
      </w:tr>
      <w:tr w:rsidR="007772B1" w:rsidRPr="004B4147" w:rsidTr="00C777FF">
        <w:trPr>
          <w:trHeight w:val="720"/>
        </w:trPr>
        <w:tc>
          <w:tcPr>
            <w:tcW w:w="2160" w:type="dxa"/>
            <w:gridSpan w:val="2"/>
          </w:tcPr>
          <w:p w:rsidR="007772B1" w:rsidRPr="004B4147" w:rsidRDefault="007772B1" w:rsidP="00A21AF8"/>
        </w:tc>
        <w:tc>
          <w:tcPr>
            <w:tcW w:w="8640" w:type="dxa"/>
            <w:gridSpan w:val="4"/>
          </w:tcPr>
          <w:p w:rsidR="007772B1" w:rsidRDefault="007772B1" w:rsidP="00A21AF8">
            <w:pPr>
              <w:pStyle w:val="Jobtitle"/>
            </w:pPr>
          </w:p>
        </w:tc>
      </w:tr>
      <w:tr w:rsidR="00BF0DAF" w:rsidRPr="00997E86" w:rsidTr="00711373">
        <w:tc>
          <w:tcPr>
            <w:tcW w:w="540" w:type="dxa"/>
            <w:vAlign w:val="center"/>
          </w:tcPr>
          <w:p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5170A8" wp14:editId="435B8425">
                      <wp:extent cx="213066" cy="213066"/>
                      <wp:effectExtent l="0" t="0" r="0" b="0"/>
                      <wp:docPr id="131" name="Group 131" descr="Icon Phone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DA58F9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" fillcolor="#1d3251 [3204]" stroked="f" strokeweight="1pt">
                        <v:path arrowok="t"/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">
                        <v:imagedata r:id="rId15" o:title="Icon Phone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BF0DAF" w:rsidRPr="00B03ED5" w:rsidRDefault="00D33A6A" w:rsidP="00D33A6A">
            <w:pPr>
              <w:pStyle w:val="Contact"/>
            </w:pPr>
            <w:r>
              <w:t>+97337311559</w:t>
            </w:r>
          </w:p>
        </w:tc>
        <w:tc>
          <w:tcPr>
            <w:tcW w:w="540" w:type="dxa"/>
          </w:tcPr>
          <w:p w:rsidR="00BF0DAF" w:rsidRPr="00997E86" w:rsidRDefault="00BF0DAF" w:rsidP="00BF0DAF"/>
        </w:tc>
        <w:tc>
          <w:tcPr>
            <w:tcW w:w="6390" w:type="dxa"/>
            <w:gridSpan w:val="2"/>
            <w:vMerge w:val="restart"/>
          </w:tcPr>
          <w:sdt>
            <w:sdtPr>
              <w:id w:val="1958058710"/>
              <w:placeholder>
                <w:docPart w:val="7A0B9959E4BA4EFA80DF062CB47086E7"/>
              </w:placeholder>
              <w:temporary/>
              <w:showingPlcHdr/>
              <w15:appearance w15:val="hidden"/>
            </w:sdtPr>
            <w:sdtEndPr/>
            <w:sdtContent>
              <w:p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BF0DAF" w:rsidRPr="00997E86" w:rsidTr="00711373">
        <w:tc>
          <w:tcPr>
            <w:tcW w:w="540" w:type="dxa"/>
            <w:vAlign w:val="center"/>
          </w:tcPr>
          <w:p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D9CD444" wp14:editId="11CE5E26">
                      <wp:extent cx="213066" cy="213066"/>
                      <wp:effectExtent l="0" t="0" r="0" b="0"/>
                      <wp:docPr id="137" name="Group 137" descr="Icon Email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319BE5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" fillcolor="#1d3251 [3204]" stroked="f" strokeweight="1pt">
                        <v:path arrowok="t"/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">
                        <v:imagedata r:id="rId18" o:title="Icon Email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BF0DAF" w:rsidRPr="00B03ED5" w:rsidRDefault="00D33A6A" w:rsidP="00D33A6A">
            <w:pPr>
              <w:pStyle w:val="Contact"/>
            </w:pPr>
            <w:r>
              <w:t>Kousarmohsin63@gmail.com</w:t>
            </w:r>
          </w:p>
        </w:tc>
        <w:tc>
          <w:tcPr>
            <w:tcW w:w="540" w:type="dxa"/>
          </w:tcPr>
          <w:p w:rsidR="00BF0DAF" w:rsidRPr="00997E86" w:rsidRDefault="00BF0DAF" w:rsidP="00BF0DAF"/>
        </w:tc>
        <w:tc>
          <w:tcPr>
            <w:tcW w:w="6390" w:type="dxa"/>
            <w:gridSpan w:val="2"/>
            <w:vMerge/>
          </w:tcPr>
          <w:p w:rsidR="00BF0DAF" w:rsidRPr="00997E86" w:rsidRDefault="00BF0DAF" w:rsidP="00BF0DAF"/>
        </w:tc>
      </w:tr>
      <w:tr w:rsidR="00CD2FD2" w:rsidRPr="00CD2FD2" w:rsidTr="00711373">
        <w:trPr>
          <w:trHeight w:val="432"/>
        </w:trPr>
        <w:tc>
          <w:tcPr>
            <w:tcW w:w="540" w:type="dxa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F1A84BC" wp14:editId="522CC706">
                      <wp:extent cx="213066" cy="213066"/>
                      <wp:effectExtent l="0" t="0" r="0" b="0"/>
                      <wp:docPr id="140" name="Group 140" descr="Icon Location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21CAF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" fillcolor="#1d3251 [3204]" stroked="f" strokeweight="1pt">
                        <v:path arrowok="t"/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">
                        <v:imagedata r:id="rId21" o:title="Icon Locati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CD2FD2" w:rsidRPr="00B03ED5" w:rsidRDefault="00F65F31" w:rsidP="00F65F31">
            <w:pPr>
              <w:pStyle w:val="Contact"/>
            </w:pPr>
            <w:r>
              <w:t>Bahrain</w:t>
            </w:r>
          </w:p>
        </w:tc>
        <w:tc>
          <w:tcPr>
            <w:tcW w:w="540" w:type="dxa"/>
          </w:tcPr>
          <w:p w:rsidR="00CD2FD2" w:rsidRPr="00997E86" w:rsidRDefault="00CD2FD2" w:rsidP="00CD2FD2"/>
        </w:tc>
        <w:tc>
          <w:tcPr>
            <w:tcW w:w="3510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CD2FD2" w:rsidRPr="00997E86" w:rsidRDefault="00FF7411" w:rsidP="00CD2FD2">
            <w:pPr>
              <w:pStyle w:val="Introduction"/>
            </w:pPr>
            <w:r>
              <w:rPr>
                <w:rFonts w:ascii="Open Sans" w:hAnsi="Open Sans"/>
                <w:color w:val="000000"/>
                <w:sz w:val="25"/>
                <w:szCs w:val="25"/>
                <w:shd w:val="clear" w:color="auto" w:fill="FFFFFF"/>
              </w:rPr>
              <w:t>A capable Beautician who ensures that her clients walk out of the salon smiling. Maxine is passionate about the beauty industry sales driven and focused on delivering an outstanding customer service.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CD2FD2" w:rsidRPr="00CD2FD2" w:rsidRDefault="00CD2FD2" w:rsidP="00CD2FD2">
            <w:pPr>
              <w:rPr>
                <w:lang w:val="it-IT"/>
              </w:rPr>
            </w:pPr>
          </w:p>
        </w:tc>
      </w:tr>
      <w:tr w:rsidR="00CD2FD2" w:rsidRPr="00997E86" w:rsidTr="00711373">
        <w:trPr>
          <w:trHeight w:val="116"/>
        </w:trPr>
        <w:tc>
          <w:tcPr>
            <w:tcW w:w="540" w:type="dxa"/>
            <w:vAlign w:val="center"/>
          </w:tcPr>
          <w:p w:rsidR="00CD2FD2" w:rsidRPr="00317937" w:rsidRDefault="00F65F31" w:rsidP="00CD2FD2">
            <w:pPr>
              <w:pStyle w:val="Contact"/>
              <w:rPr>
                <w:sz w:val="20"/>
                <w:szCs w:val="16"/>
              </w:rPr>
            </w:pPr>
            <w:r w:rsidRPr="00317937">
              <w:rPr>
                <w:sz w:val="20"/>
                <w:szCs w:val="16"/>
              </w:rPr>
              <w:t xml:space="preserve">      </w:t>
            </w:r>
          </w:p>
        </w:tc>
        <w:tc>
          <w:tcPr>
            <w:tcW w:w="3330" w:type="dxa"/>
            <w:gridSpan w:val="2"/>
            <w:vAlign w:val="center"/>
          </w:tcPr>
          <w:p w:rsidR="00CD2FD2" w:rsidRPr="00317937" w:rsidRDefault="00F65F31" w:rsidP="00F65F31">
            <w:pPr>
              <w:pStyle w:val="Contact"/>
            </w:pPr>
            <w:r w:rsidRPr="00317937">
              <w:t>Date of birth :1/06/1983</w:t>
            </w:r>
          </w:p>
        </w:tc>
        <w:tc>
          <w:tcPr>
            <w:tcW w:w="540" w:type="dxa"/>
          </w:tcPr>
          <w:p w:rsidR="00CD2FD2" w:rsidRPr="00997E86" w:rsidRDefault="00CD2FD2" w:rsidP="00CD2FD2"/>
        </w:tc>
        <w:tc>
          <w:tcPr>
            <w:tcW w:w="351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711373">
        <w:trPr>
          <w:trHeight w:val="314"/>
        </w:trPr>
        <w:tc>
          <w:tcPr>
            <w:tcW w:w="540" w:type="dxa"/>
            <w:vAlign w:val="center"/>
          </w:tcPr>
          <w:p w:rsidR="00CD2FD2" w:rsidRPr="00317937" w:rsidRDefault="00CD2FD2" w:rsidP="00CD2FD2">
            <w:pPr>
              <w:pStyle w:val="Contact"/>
              <w:rPr>
                <w:sz w:val="20"/>
                <w:szCs w:val="16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CD2FD2" w:rsidRPr="00317937" w:rsidRDefault="00F65F31" w:rsidP="00F65F31">
            <w:pPr>
              <w:pStyle w:val="Contact"/>
            </w:pPr>
            <w:r w:rsidRPr="00317937">
              <w:t>Gender : Female</w:t>
            </w:r>
          </w:p>
        </w:tc>
        <w:tc>
          <w:tcPr>
            <w:tcW w:w="540" w:type="dxa"/>
          </w:tcPr>
          <w:p w:rsidR="00CD2FD2" w:rsidRPr="00997E86" w:rsidRDefault="00CD2FD2" w:rsidP="00CD2FD2"/>
        </w:tc>
        <w:tc>
          <w:tcPr>
            <w:tcW w:w="351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711373">
        <w:trPr>
          <w:trHeight w:val="233"/>
        </w:trPr>
        <w:tc>
          <w:tcPr>
            <w:tcW w:w="540" w:type="dxa"/>
            <w:vAlign w:val="center"/>
          </w:tcPr>
          <w:p w:rsidR="00CD2FD2" w:rsidRPr="00317937" w:rsidRDefault="00CD2FD2" w:rsidP="00CD2FD2">
            <w:pPr>
              <w:pStyle w:val="Contact"/>
              <w:rPr>
                <w:sz w:val="20"/>
                <w:szCs w:val="16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CD2FD2" w:rsidRPr="00317937" w:rsidRDefault="00F65F31" w:rsidP="00F65F31">
            <w:pPr>
              <w:pStyle w:val="Contact"/>
            </w:pPr>
            <w:r w:rsidRPr="00317937">
              <w:t>Nationality : Indian(HINDI)</w:t>
            </w:r>
          </w:p>
        </w:tc>
        <w:tc>
          <w:tcPr>
            <w:tcW w:w="540" w:type="dxa"/>
          </w:tcPr>
          <w:p w:rsidR="00CD2FD2" w:rsidRPr="00997E86" w:rsidRDefault="00CD2FD2" w:rsidP="00CD2FD2"/>
        </w:tc>
        <w:tc>
          <w:tcPr>
            <w:tcW w:w="351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711373">
        <w:trPr>
          <w:trHeight w:val="720"/>
        </w:trPr>
        <w:tc>
          <w:tcPr>
            <w:tcW w:w="3870" w:type="dxa"/>
            <w:gridSpan w:val="3"/>
          </w:tcPr>
          <w:p w:rsidR="00CD2FD2" w:rsidRPr="00317937" w:rsidRDefault="00317937" w:rsidP="00317937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            </w:t>
            </w:r>
          </w:p>
        </w:tc>
        <w:tc>
          <w:tcPr>
            <w:tcW w:w="540" w:type="dxa"/>
          </w:tcPr>
          <w:p w:rsidR="00CD2FD2" w:rsidRPr="00997E86" w:rsidRDefault="00CD2FD2" w:rsidP="00CD2FD2"/>
        </w:tc>
        <w:tc>
          <w:tcPr>
            <w:tcW w:w="351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711373">
        <w:trPr>
          <w:trHeight w:val="288"/>
        </w:trPr>
        <w:tc>
          <w:tcPr>
            <w:tcW w:w="3870" w:type="dxa"/>
            <w:gridSpan w:val="3"/>
          </w:tcPr>
          <w:p w:rsidR="00CD2FD2" w:rsidRPr="00997E86" w:rsidRDefault="00CD2FD2" w:rsidP="00CD2FD2"/>
        </w:tc>
        <w:tc>
          <w:tcPr>
            <w:tcW w:w="540" w:type="dxa"/>
          </w:tcPr>
          <w:p w:rsidR="00CD2FD2" w:rsidRPr="00997E86" w:rsidRDefault="00CD2FD2" w:rsidP="00CD2FD2"/>
        </w:tc>
        <w:tc>
          <w:tcPr>
            <w:tcW w:w="3510" w:type="dxa"/>
            <w:tcBorders>
              <w:top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144072" w:rsidRPr="00997E86" w:rsidTr="00711373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50D8F39C78B24304B195979271B15AD5"/>
              </w:placeholder>
              <w:temporary/>
              <w:showingPlcHdr/>
              <w15:appearance w15:val="hidden"/>
            </w:sdtPr>
            <w:sdtEndPr/>
            <w:sdtContent>
              <w:p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p w:rsidR="004A1169" w:rsidRPr="00432AD4" w:rsidRDefault="004A1169" w:rsidP="00711373">
            <w:pPr>
              <w:pStyle w:val="ListParagraph"/>
              <w:numPr>
                <w:ilvl w:val="0"/>
                <w:numId w:val="10"/>
              </w:numPr>
              <w:rPr>
                <w:rFonts w:ascii="Bahnschrift Condensed" w:hAnsi="Bahnschrift Condensed"/>
                <w:sz w:val="20"/>
                <w:szCs w:val="20"/>
                <w:highlight w:val="lightGray"/>
              </w:rPr>
            </w:pPr>
            <w:r w:rsidRPr="004A1169">
              <w:rPr>
                <w:rFonts w:ascii="Bahnschrift Condensed" w:hAnsi="Bahnschrift Condensed" w:cs="Arial"/>
                <w:b/>
                <w:bCs/>
                <w:color w:val="202124"/>
                <w:spacing w:val="4"/>
                <w:highlight w:val="lightGray"/>
                <w:shd w:val="clear" w:color="auto" w:fill="FFFFFF"/>
              </w:rPr>
              <w:t>Good</w:t>
            </w:r>
            <w:r w:rsidR="0098034E" w:rsidRPr="004A1169">
              <w:rPr>
                <w:rFonts w:ascii="Bahnschrift Condensed" w:hAnsi="Bahnschrift Condensed" w:cs="Arial"/>
                <w:b/>
                <w:bCs/>
                <w:color w:val="202124"/>
                <w:spacing w:val="4"/>
                <w:highlight w:val="lightGray"/>
                <w:shd w:val="clear" w:color="auto" w:fill="FFFFFF"/>
              </w:rPr>
              <w:t xml:space="preserve"> communication skills</w:t>
            </w:r>
            <w:r w:rsidRPr="004A1169">
              <w:rPr>
                <w:rFonts w:ascii="Bahnschrift Condensed" w:hAnsi="Bahnschrift Condensed" w:cs="Arial"/>
                <w:b/>
                <w:bCs/>
                <w:color w:val="202124"/>
                <w:spacing w:val="4"/>
                <w:highlight w:val="lightGray"/>
                <w:shd w:val="clear" w:color="auto" w:fill="FFFFFF"/>
              </w:rPr>
              <w:t>.</w:t>
            </w:r>
          </w:p>
          <w:p w:rsidR="00432AD4" w:rsidRPr="00432AD4" w:rsidRDefault="00432AD4" w:rsidP="00711373">
            <w:pPr>
              <w:pStyle w:val="ListParagraph"/>
              <w:numPr>
                <w:ilvl w:val="0"/>
                <w:numId w:val="10"/>
              </w:numPr>
              <w:rPr>
                <w:rFonts w:ascii="Bahnschrift Condensed" w:hAnsi="Bahnschrift Condensed"/>
                <w:sz w:val="20"/>
                <w:szCs w:val="20"/>
                <w:highlight w:val="lightGray"/>
              </w:rPr>
            </w:pPr>
            <w:r>
              <w:rPr>
                <w:rFonts w:ascii="Bahnschrift Condensed" w:hAnsi="Bahnschrift Condensed" w:cs="Arial"/>
                <w:b/>
                <w:bCs/>
                <w:color w:val="202124"/>
                <w:spacing w:val="4"/>
                <w:highlight w:val="lightGray"/>
                <w:shd w:val="clear" w:color="auto" w:fill="FFFFFF"/>
              </w:rPr>
              <w:t>Full body waxing.</w:t>
            </w:r>
          </w:p>
          <w:p w:rsidR="00432AD4" w:rsidRPr="00432AD4" w:rsidRDefault="00432AD4" w:rsidP="00711373">
            <w:pPr>
              <w:pStyle w:val="ListParagraph"/>
              <w:numPr>
                <w:ilvl w:val="0"/>
                <w:numId w:val="10"/>
              </w:numPr>
              <w:rPr>
                <w:rFonts w:ascii="Bahnschrift Condensed" w:hAnsi="Bahnschrift Condensed"/>
                <w:sz w:val="20"/>
                <w:szCs w:val="20"/>
                <w:highlight w:val="lightGray"/>
              </w:rPr>
            </w:pPr>
            <w:r>
              <w:rPr>
                <w:rFonts w:ascii="Bahnschrift Condensed" w:hAnsi="Bahnschrift Condensed" w:cs="Arial"/>
                <w:b/>
                <w:bCs/>
                <w:color w:val="202124"/>
                <w:spacing w:val="4"/>
                <w:highlight w:val="lightGray"/>
                <w:shd w:val="clear" w:color="auto" w:fill="FFFFFF"/>
              </w:rPr>
              <w:t>Full face waxing.</w:t>
            </w:r>
          </w:p>
          <w:p w:rsidR="00432AD4" w:rsidRPr="00432AD4" w:rsidRDefault="00432AD4" w:rsidP="00711373">
            <w:pPr>
              <w:pStyle w:val="ListParagraph"/>
              <w:numPr>
                <w:ilvl w:val="0"/>
                <w:numId w:val="10"/>
              </w:numPr>
              <w:rPr>
                <w:rFonts w:ascii="Bahnschrift Condensed" w:hAnsi="Bahnschrift Condensed"/>
                <w:sz w:val="20"/>
                <w:szCs w:val="20"/>
                <w:highlight w:val="lightGray"/>
              </w:rPr>
            </w:pPr>
            <w:r>
              <w:rPr>
                <w:rFonts w:ascii="Bahnschrift Condensed" w:hAnsi="Bahnschrift Condensed" w:cs="Arial"/>
                <w:b/>
                <w:bCs/>
                <w:color w:val="202124"/>
                <w:spacing w:val="4"/>
                <w:highlight w:val="lightGray"/>
                <w:shd w:val="clear" w:color="auto" w:fill="FFFFFF"/>
              </w:rPr>
              <w:t>Full face threading</w:t>
            </w:r>
          </w:p>
          <w:p w:rsidR="00432AD4" w:rsidRPr="00432AD4" w:rsidRDefault="00432AD4" w:rsidP="00711373">
            <w:pPr>
              <w:pStyle w:val="ListParagraph"/>
              <w:numPr>
                <w:ilvl w:val="0"/>
                <w:numId w:val="10"/>
              </w:numPr>
              <w:rPr>
                <w:rFonts w:ascii="Bahnschrift Condensed" w:hAnsi="Bahnschrift Condensed"/>
                <w:sz w:val="20"/>
                <w:szCs w:val="20"/>
                <w:highlight w:val="lightGray"/>
              </w:rPr>
            </w:pPr>
            <w:r>
              <w:rPr>
                <w:rFonts w:ascii="Bahnschrift Condensed" w:hAnsi="Bahnschrift Condensed" w:cs="Arial"/>
                <w:b/>
                <w:bCs/>
                <w:color w:val="202124"/>
                <w:spacing w:val="4"/>
                <w:highlight w:val="lightGray"/>
                <w:shd w:val="clear" w:color="auto" w:fill="FFFFFF"/>
              </w:rPr>
              <w:t>Pedicure.</w:t>
            </w:r>
          </w:p>
          <w:p w:rsidR="00432AD4" w:rsidRPr="00432AD4" w:rsidRDefault="00432AD4" w:rsidP="00711373">
            <w:pPr>
              <w:pStyle w:val="ListParagraph"/>
              <w:numPr>
                <w:ilvl w:val="0"/>
                <w:numId w:val="10"/>
              </w:numPr>
              <w:rPr>
                <w:rFonts w:ascii="Bahnschrift Condensed" w:hAnsi="Bahnschrift Condensed"/>
                <w:sz w:val="20"/>
                <w:szCs w:val="20"/>
                <w:highlight w:val="lightGray"/>
              </w:rPr>
            </w:pPr>
            <w:r>
              <w:rPr>
                <w:rFonts w:ascii="Bahnschrift Condensed" w:hAnsi="Bahnschrift Condensed" w:cs="Arial"/>
                <w:b/>
                <w:bCs/>
                <w:color w:val="202124"/>
                <w:spacing w:val="4"/>
                <w:highlight w:val="lightGray"/>
                <w:shd w:val="clear" w:color="auto" w:fill="FFFFFF"/>
              </w:rPr>
              <w:t>Hair wash.</w:t>
            </w:r>
          </w:p>
          <w:p w:rsidR="00432AD4" w:rsidRPr="00432AD4" w:rsidRDefault="00432AD4" w:rsidP="00711373">
            <w:pPr>
              <w:pStyle w:val="ListParagraph"/>
              <w:numPr>
                <w:ilvl w:val="0"/>
                <w:numId w:val="10"/>
              </w:numPr>
              <w:rPr>
                <w:rFonts w:ascii="Bahnschrift Condensed" w:hAnsi="Bahnschrift Condensed"/>
                <w:sz w:val="20"/>
                <w:szCs w:val="20"/>
                <w:highlight w:val="lightGray"/>
              </w:rPr>
            </w:pPr>
            <w:r>
              <w:rPr>
                <w:rFonts w:ascii="Bahnschrift Condensed" w:hAnsi="Bahnschrift Condensed" w:cs="Arial"/>
                <w:b/>
                <w:bCs/>
                <w:color w:val="202124"/>
                <w:spacing w:val="4"/>
                <w:highlight w:val="lightGray"/>
                <w:shd w:val="clear" w:color="auto" w:fill="FFFFFF"/>
              </w:rPr>
              <w:t>Hair oil treatment.</w:t>
            </w:r>
          </w:p>
          <w:p w:rsidR="00432AD4" w:rsidRPr="00432AD4" w:rsidRDefault="00432AD4" w:rsidP="00711373">
            <w:pPr>
              <w:pStyle w:val="ListParagraph"/>
              <w:numPr>
                <w:ilvl w:val="0"/>
                <w:numId w:val="10"/>
              </w:numPr>
              <w:rPr>
                <w:rFonts w:ascii="Bahnschrift Condensed" w:hAnsi="Bahnschrift Condensed"/>
                <w:sz w:val="20"/>
                <w:szCs w:val="20"/>
                <w:highlight w:val="lightGray"/>
              </w:rPr>
            </w:pPr>
            <w:r>
              <w:rPr>
                <w:rFonts w:ascii="Bahnschrift Condensed" w:hAnsi="Bahnschrift Condensed" w:cs="Arial"/>
                <w:b/>
                <w:bCs/>
                <w:color w:val="202124"/>
                <w:spacing w:val="4"/>
                <w:highlight w:val="lightGray"/>
                <w:shd w:val="clear" w:color="auto" w:fill="FFFFFF"/>
              </w:rPr>
              <w:t>Hair and hand henna.</w:t>
            </w:r>
          </w:p>
          <w:p w:rsidR="00432AD4" w:rsidRPr="00432AD4" w:rsidRDefault="00432AD4" w:rsidP="00711373">
            <w:pPr>
              <w:pStyle w:val="ListParagraph"/>
              <w:numPr>
                <w:ilvl w:val="0"/>
                <w:numId w:val="10"/>
              </w:numPr>
              <w:rPr>
                <w:rFonts w:ascii="Bahnschrift Condensed" w:hAnsi="Bahnschrift Condensed"/>
                <w:sz w:val="20"/>
                <w:szCs w:val="20"/>
                <w:highlight w:val="lightGray"/>
              </w:rPr>
            </w:pPr>
            <w:r>
              <w:rPr>
                <w:rFonts w:ascii="Bahnschrift Condensed" w:hAnsi="Bahnschrift Condensed" w:cs="Arial"/>
                <w:b/>
                <w:bCs/>
                <w:color w:val="202124"/>
                <w:spacing w:val="4"/>
                <w:highlight w:val="lightGray"/>
                <w:shd w:val="clear" w:color="auto" w:fill="FFFFFF"/>
              </w:rPr>
              <w:t>Facial.</w:t>
            </w:r>
          </w:p>
          <w:p w:rsidR="00432AD4" w:rsidRPr="00711373" w:rsidRDefault="00432AD4" w:rsidP="00432AD4">
            <w:pPr>
              <w:pStyle w:val="ListParagraph"/>
              <w:rPr>
                <w:rFonts w:ascii="Bahnschrift Condensed" w:hAnsi="Bahnschrift Condensed"/>
                <w:sz w:val="20"/>
                <w:szCs w:val="20"/>
                <w:highlight w:val="lightGray"/>
              </w:rPr>
            </w:pPr>
          </w:p>
          <w:p w:rsidR="00711373" w:rsidRPr="00711373" w:rsidRDefault="00711373" w:rsidP="00711373">
            <w:pPr>
              <w:spacing w:before="100" w:beforeAutospacing="1" w:after="75" w:line="240" w:lineRule="auto"/>
              <w:rPr>
                <w:rFonts w:ascii="Bahnschrift Condensed" w:eastAsia="Times New Roman" w:hAnsi="Bahnschrift Condensed" w:cs="Helvetica"/>
                <w:b/>
                <w:bCs/>
                <w:color w:val="2C3241"/>
                <w:spacing w:val="-3"/>
                <w:sz w:val="28"/>
                <w:szCs w:val="26"/>
                <w:highlight w:val="lightGray"/>
              </w:rPr>
            </w:pPr>
          </w:p>
          <w:p w:rsidR="00711373" w:rsidRPr="00711373" w:rsidRDefault="00711373" w:rsidP="00711373">
            <w:pPr>
              <w:pStyle w:val="Heading1"/>
              <w:rPr>
                <w:sz w:val="24"/>
                <w:szCs w:val="24"/>
              </w:rPr>
            </w:pPr>
            <w:r w:rsidRPr="00711373">
              <w:rPr>
                <w:sz w:val="24"/>
                <w:szCs w:val="24"/>
              </w:rPr>
              <w:t>education</w:t>
            </w:r>
          </w:p>
          <w:p w:rsidR="00711373" w:rsidRPr="00711373" w:rsidRDefault="00711373" w:rsidP="00711373">
            <w:pPr>
              <w:pStyle w:val="ListBullet"/>
              <w:numPr>
                <w:ilvl w:val="0"/>
                <w:numId w:val="0"/>
              </w:numPr>
              <w:ind w:left="432"/>
              <w:rPr>
                <w:rFonts w:ascii="Bahnschrift SemiBold" w:hAnsi="Bahnschrift SemiBold" w:cs="Arial"/>
                <w:b/>
                <w:bCs/>
                <w:color w:val="2E2E2E"/>
                <w:sz w:val="24"/>
                <w:szCs w:val="24"/>
                <w:shd w:val="clear" w:color="auto" w:fill="FFFFFF"/>
              </w:rPr>
            </w:pPr>
            <w:r w:rsidRPr="00711373">
              <w:rPr>
                <w:rFonts w:ascii="Bahnschrift SemiBold" w:hAnsi="Bahnschrift SemiBold" w:cs="Arial"/>
                <w:b/>
                <w:bCs/>
                <w:color w:val="2E2E2E"/>
                <w:sz w:val="24"/>
                <w:szCs w:val="24"/>
                <w:shd w:val="clear" w:color="auto" w:fill="FFFFFF"/>
              </w:rPr>
              <w:t>High School Diploma</w:t>
            </w:r>
          </w:p>
          <w:p w:rsidR="00711373" w:rsidRPr="00711373" w:rsidRDefault="00711373" w:rsidP="00711373">
            <w:pPr>
              <w:pStyle w:val="ListBullet"/>
              <w:numPr>
                <w:ilvl w:val="0"/>
                <w:numId w:val="0"/>
              </w:numPr>
              <w:ind w:left="432"/>
              <w:rPr>
                <w:rFonts w:ascii="Bahnschrift SemiBold" w:hAnsi="Bahnschrift SemiBold" w:cs="Arial"/>
                <w:b/>
                <w:bCs/>
                <w:color w:val="2E2E2E"/>
                <w:sz w:val="24"/>
                <w:szCs w:val="24"/>
                <w:shd w:val="clear" w:color="auto" w:fill="FFFFFF"/>
              </w:rPr>
            </w:pPr>
            <w:r w:rsidRPr="00711373">
              <w:rPr>
                <w:rFonts w:ascii="Bahnschrift SemiBold" w:hAnsi="Bahnschrift SemiBold" w:cs="Arial"/>
                <w:b/>
                <w:bCs/>
                <w:color w:val="2E2E2E"/>
                <w:sz w:val="24"/>
                <w:szCs w:val="24"/>
                <w:shd w:val="clear" w:color="auto" w:fill="FFFFFF"/>
              </w:rPr>
              <w:t>India</w:t>
            </w:r>
          </w:p>
          <w:p w:rsidR="0098034E" w:rsidRDefault="0098034E" w:rsidP="00144072"/>
          <w:p w:rsidR="0098034E" w:rsidRDefault="0098034E" w:rsidP="00144072"/>
          <w:p w:rsidR="0098034E" w:rsidRDefault="0098034E" w:rsidP="00144072"/>
          <w:p w:rsidR="0098034E" w:rsidRPr="0098034E" w:rsidRDefault="0098034E" w:rsidP="0098034E">
            <w:r w:rsidRPr="0098034E">
              <w:rPr>
                <w:sz w:val="22"/>
                <w:szCs w:val="22"/>
              </w:rPr>
              <w:t xml:space="preserve"> </w:t>
            </w:r>
          </w:p>
        </w:tc>
        <w:tc>
          <w:tcPr>
            <w:tcW w:w="540" w:type="dxa"/>
            <w:tcBorders>
              <w:left w:val="single" w:sz="4" w:space="0" w:color="D9D9D9" w:themeColor="background1" w:themeShade="D9"/>
            </w:tcBorders>
          </w:tcPr>
          <w:p w:rsidR="00144072" w:rsidRPr="00997E86" w:rsidRDefault="00144072" w:rsidP="00144072">
            <w:pPr>
              <w:pStyle w:val="Heading1"/>
            </w:pPr>
          </w:p>
        </w:tc>
        <w:tc>
          <w:tcPr>
            <w:tcW w:w="6390" w:type="dxa"/>
            <w:gridSpan w:val="2"/>
          </w:tcPr>
          <w:p w:rsidR="00144072" w:rsidRDefault="00915810" w:rsidP="00144072">
            <w:pPr>
              <w:pStyle w:val="Heading1"/>
            </w:pPr>
            <w:sdt>
              <w:sdtPr>
                <w:id w:val="864106690"/>
                <w:placeholder>
                  <w:docPart w:val="3CD183E5053F47DEAADE6CB506EDF6EA"/>
                </w:placeholder>
                <w:temporary/>
                <w:showingPlcHdr/>
                <w15:appearance w15:val="hidden"/>
              </w:sdtPr>
              <w:sdtEndPr/>
              <w:sdtContent>
                <w:r w:rsidR="00144072">
                  <w:t>Experience</w:t>
                </w:r>
              </w:sdtContent>
            </w:sdt>
          </w:p>
          <w:p w:rsidR="00552F9B" w:rsidRPr="00FF7411" w:rsidRDefault="00FF7411" w:rsidP="000921DB">
            <w:pPr>
              <w:pStyle w:val="Heading3"/>
              <w:rPr>
                <w:rFonts w:ascii="Bahnschrift" w:hAnsi="Bahnschrift"/>
              </w:rPr>
            </w:pPr>
            <w:r w:rsidRPr="00FF7411">
              <w:rPr>
                <w:rFonts w:ascii="Bahnschrift" w:hAnsi="Bahnschrift"/>
              </w:rPr>
              <w:t>Beautician</w:t>
            </w:r>
            <w:r w:rsidR="00711373">
              <w:rPr>
                <w:rFonts w:ascii="Bahnschrift" w:hAnsi="Bahnschrift"/>
              </w:rPr>
              <w:t>/</w:t>
            </w:r>
            <w:r w:rsidR="000921DB">
              <w:rPr>
                <w:rFonts w:ascii="Bahnschrift" w:hAnsi="Bahnschrift"/>
              </w:rPr>
              <w:t>2 years of experience</w:t>
            </w:r>
          </w:p>
          <w:p w:rsidR="004103C0" w:rsidRPr="004A1169" w:rsidRDefault="004A1169" w:rsidP="00711373">
            <w:pPr>
              <w:pStyle w:val="Heading5"/>
              <w:rPr>
                <w:sz w:val="24"/>
                <w:szCs w:val="24"/>
              </w:rPr>
            </w:pPr>
            <w:r w:rsidRPr="004A1169">
              <w:rPr>
                <w:sz w:val="24"/>
                <w:szCs w:val="24"/>
              </w:rPr>
              <w:t>Red rose saloon / Hamad town, Bahrain</w:t>
            </w:r>
          </w:p>
          <w:p w:rsidR="004A1169" w:rsidRPr="004A1169" w:rsidRDefault="004A1169" w:rsidP="004A1169">
            <w:pPr>
              <w:pStyle w:val="ListBullet"/>
              <w:numPr>
                <w:ilvl w:val="0"/>
                <w:numId w:val="0"/>
              </w:numPr>
              <w:ind w:left="432"/>
              <w:rPr>
                <w:rFonts w:asciiTheme="majorHAnsi" w:hAnsiTheme="majorHAnsi" w:cs="Arial"/>
                <w:b/>
                <w:bCs/>
                <w:color w:val="2E2E2E"/>
                <w:shd w:val="clear" w:color="auto" w:fill="FFFFFF"/>
              </w:rPr>
            </w:pPr>
            <w:r w:rsidRPr="004A1169">
              <w:rPr>
                <w:rFonts w:asciiTheme="majorHAnsi" w:hAnsiTheme="majorHAnsi" w:cs="Arial"/>
                <w:b/>
                <w:bCs/>
                <w:color w:val="2E2E2E"/>
                <w:shd w:val="clear" w:color="auto" w:fill="FFFFFF"/>
              </w:rPr>
              <w:t>Looking for an opportunity to work as a Beautician in a people oriented organization where I can provide my expertise to generate income</w:t>
            </w:r>
          </w:p>
          <w:p w:rsidR="004A1169" w:rsidRPr="004A1169" w:rsidRDefault="004A1169" w:rsidP="004A1169">
            <w:pPr>
              <w:pStyle w:val="ListBullet"/>
              <w:numPr>
                <w:ilvl w:val="0"/>
                <w:numId w:val="0"/>
              </w:numPr>
              <w:ind w:left="432"/>
              <w:rPr>
                <w:rFonts w:ascii="Bahnschrift SemiBold SemiConden" w:hAnsi="Bahnschrift SemiBold SemiConden" w:cs="Arial"/>
                <w:b/>
                <w:bCs/>
                <w:color w:val="2E2E2E"/>
                <w:sz w:val="28"/>
                <w:szCs w:val="28"/>
                <w:shd w:val="clear" w:color="auto" w:fill="FFFFFF"/>
              </w:rPr>
            </w:pPr>
          </w:p>
          <w:p w:rsidR="004A1169" w:rsidRPr="004A1169" w:rsidRDefault="004A1169" w:rsidP="004A1169">
            <w:pPr>
              <w:pStyle w:val="ListBullet"/>
              <w:numPr>
                <w:ilvl w:val="0"/>
                <w:numId w:val="14"/>
              </w:numPr>
              <w:rPr>
                <w:rStyle w:val="sr"/>
                <w:rFonts w:ascii="Agency FB" w:hAnsi="Agency FB" w:cs="Arial"/>
                <w:b/>
                <w:bCs/>
                <w:color w:val="2E2E2E"/>
                <w:sz w:val="28"/>
                <w:szCs w:val="28"/>
                <w:shd w:val="clear" w:color="auto" w:fill="FFFFFF"/>
              </w:rPr>
            </w:pPr>
            <w:r w:rsidRPr="004A1169">
              <w:rPr>
                <w:rStyle w:val="sr"/>
                <w:rFonts w:ascii="Agency FB" w:hAnsi="Agency FB" w:cs="Arial"/>
                <w:b/>
                <w:bCs/>
                <w:color w:val="2E2E2E"/>
                <w:sz w:val="24"/>
                <w:szCs w:val="24"/>
                <w:shd w:val="clear" w:color="auto" w:fill="FFFFFF"/>
              </w:rPr>
              <w:t>Proficiency in using salon tools and equipmen</w:t>
            </w:r>
            <w:r>
              <w:rPr>
                <w:rStyle w:val="sr"/>
                <w:rFonts w:ascii="Agency FB" w:hAnsi="Agency FB" w:cs="Arial"/>
                <w:b/>
                <w:bCs/>
                <w:color w:val="2E2E2E"/>
                <w:sz w:val="24"/>
                <w:szCs w:val="24"/>
                <w:shd w:val="clear" w:color="auto" w:fill="FFFFFF"/>
              </w:rPr>
              <w:t>t</w:t>
            </w:r>
          </w:p>
          <w:p w:rsidR="004A1169" w:rsidRPr="004A1169" w:rsidRDefault="004A1169" w:rsidP="004A1169">
            <w:pPr>
              <w:pStyle w:val="ListBullet"/>
              <w:numPr>
                <w:ilvl w:val="0"/>
                <w:numId w:val="14"/>
              </w:numPr>
              <w:rPr>
                <w:rStyle w:val="sr"/>
                <w:rFonts w:ascii="Agency FB" w:hAnsi="Agency FB" w:cs="Arial"/>
                <w:b/>
                <w:bCs/>
                <w:color w:val="2E2E2E"/>
                <w:sz w:val="28"/>
                <w:szCs w:val="28"/>
                <w:shd w:val="clear" w:color="auto" w:fill="FFFFFF"/>
              </w:rPr>
            </w:pPr>
            <w:r w:rsidRPr="004A1169">
              <w:rPr>
                <w:rStyle w:val="sr"/>
                <w:rFonts w:ascii="Agency FB" w:hAnsi="Agency FB" w:cs="Arial"/>
                <w:b/>
                <w:bCs/>
                <w:color w:val="2E2E2E"/>
                <w:sz w:val="24"/>
                <w:szCs w:val="24"/>
                <w:shd w:val="clear" w:color="auto" w:fill="FFFFFF"/>
              </w:rPr>
              <w:t>Knowledgeable in all types of beauty products and beauty care</w:t>
            </w:r>
          </w:p>
          <w:p w:rsidR="004A1169" w:rsidRPr="00711373" w:rsidRDefault="004A1169" w:rsidP="00711373">
            <w:pPr>
              <w:pStyle w:val="ListBullet"/>
              <w:numPr>
                <w:ilvl w:val="0"/>
                <w:numId w:val="14"/>
              </w:numPr>
              <w:rPr>
                <w:rFonts w:ascii="Agency FB" w:hAnsi="Agency FB" w:cs="Arial"/>
                <w:b/>
                <w:bCs/>
                <w:color w:val="2E2E2E"/>
                <w:sz w:val="28"/>
                <w:szCs w:val="28"/>
                <w:shd w:val="clear" w:color="auto" w:fill="FFFFFF"/>
              </w:rPr>
            </w:pPr>
            <w:r w:rsidRPr="004A1169">
              <w:rPr>
                <w:rStyle w:val="sr"/>
                <w:rFonts w:ascii="Agency FB" w:hAnsi="Agency FB" w:cs="Arial"/>
                <w:b/>
                <w:bCs/>
                <w:color w:val="2E2E2E"/>
                <w:sz w:val="24"/>
                <w:szCs w:val="24"/>
                <w:shd w:val="clear" w:color="auto" w:fill="FFFFFF"/>
              </w:rPr>
              <w:t>Ability to interact and communicate effectively to various individuals</w:t>
            </w:r>
          </w:p>
          <w:p w:rsidR="004A1169" w:rsidRDefault="004A1169" w:rsidP="004A1169">
            <w:pPr>
              <w:pStyle w:val="ListBullet"/>
              <w:numPr>
                <w:ilvl w:val="0"/>
                <w:numId w:val="0"/>
              </w:numPr>
              <w:ind w:left="432"/>
              <w:rPr>
                <w:rFonts w:ascii="Arial" w:hAnsi="Arial" w:cs="Arial"/>
                <w:color w:val="2E2E2E"/>
                <w:shd w:val="clear" w:color="auto" w:fill="FFFFFF"/>
              </w:rPr>
            </w:pPr>
          </w:p>
          <w:p w:rsidR="004A1169" w:rsidRDefault="004A1169" w:rsidP="004A1169">
            <w:pPr>
              <w:pStyle w:val="ListBullet"/>
              <w:numPr>
                <w:ilvl w:val="0"/>
                <w:numId w:val="0"/>
              </w:numPr>
              <w:ind w:left="432"/>
              <w:rPr>
                <w:rFonts w:ascii="Arial" w:hAnsi="Arial" w:cs="Arial"/>
                <w:color w:val="2E2E2E"/>
                <w:shd w:val="clear" w:color="auto" w:fill="FFFFFF"/>
              </w:rPr>
            </w:pPr>
          </w:p>
          <w:p w:rsidR="004A1169" w:rsidRDefault="004A1169" w:rsidP="004A1169">
            <w:pPr>
              <w:pStyle w:val="ListBullet"/>
              <w:numPr>
                <w:ilvl w:val="0"/>
                <w:numId w:val="0"/>
              </w:numPr>
              <w:ind w:left="432"/>
              <w:rPr>
                <w:rFonts w:ascii="Arial" w:hAnsi="Arial" w:cs="Arial"/>
                <w:color w:val="2E2E2E"/>
                <w:shd w:val="clear" w:color="auto" w:fill="FFFFFF"/>
              </w:rPr>
            </w:pPr>
          </w:p>
          <w:p w:rsidR="004A1169" w:rsidRDefault="004A1169" w:rsidP="004A1169">
            <w:pPr>
              <w:pStyle w:val="ListBullet"/>
              <w:numPr>
                <w:ilvl w:val="0"/>
                <w:numId w:val="0"/>
              </w:numPr>
              <w:ind w:left="432"/>
              <w:rPr>
                <w:rFonts w:ascii="Arial" w:hAnsi="Arial" w:cs="Arial"/>
                <w:color w:val="2E2E2E"/>
                <w:shd w:val="clear" w:color="auto" w:fill="FFFFFF"/>
              </w:rPr>
            </w:pPr>
          </w:p>
          <w:p w:rsidR="004A1169" w:rsidRDefault="004A1169" w:rsidP="004A1169">
            <w:pPr>
              <w:pStyle w:val="ListBullet"/>
              <w:numPr>
                <w:ilvl w:val="0"/>
                <w:numId w:val="0"/>
              </w:numPr>
              <w:ind w:left="432"/>
              <w:rPr>
                <w:rFonts w:ascii="Arial" w:hAnsi="Arial" w:cs="Arial"/>
                <w:color w:val="2E2E2E"/>
                <w:shd w:val="clear" w:color="auto" w:fill="FFFFFF"/>
              </w:rPr>
            </w:pPr>
          </w:p>
          <w:p w:rsidR="00A6425D" w:rsidRPr="006C2DFF" w:rsidRDefault="00A6425D" w:rsidP="004A1169">
            <w:pPr>
              <w:pStyle w:val="ListBullet"/>
              <w:numPr>
                <w:ilvl w:val="0"/>
                <w:numId w:val="0"/>
              </w:numPr>
              <w:ind w:left="864"/>
            </w:pPr>
          </w:p>
        </w:tc>
      </w:tr>
    </w:tbl>
    <w:p w:rsidR="005A20B8" w:rsidRDefault="005A20B8"/>
    <w:sectPr w:rsidR="005A20B8" w:rsidSect="00C777FF">
      <w:headerReference w:type="default" r:id="rId22"/>
      <w:footerReference w:type="default" r:id="rId23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810" w:rsidRDefault="00915810" w:rsidP="00B21D64">
      <w:pPr>
        <w:spacing w:after="0" w:line="240" w:lineRule="auto"/>
      </w:pPr>
      <w:r>
        <w:separator/>
      </w:r>
    </w:p>
  </w:endnote>
  <w:endnote w:type="continuationSeparator" w:id="0">
    <w:p w:rsidR="00915810" w:rsidRDefault="00915810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22AC10" wp14:editId="7E31E33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FB6206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810" w:rsidRDefault="00915810" w:rsidP="00B21D64">
      <w:pPr>
        <w:spacing w:after="0" w:line="240" w:lineRule="auto"/>
      </w:pPr>
      <w:r>
        <w:separator/>
      </w:r>
    </w:p>
  </w:footnote>
  <w:footnote w:type="continuationSeparator" w:id="0">
    <w:p w:rsidR="00915810" w:rsidRDefault="00915810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499E1FF" wp14:editId="13C8174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A1947EF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F23FB"/>
    <w:multiLevelType w:val="hybridMultilevel"/>
    <w:tmpl w:val="4FF4A72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18176745"/>
    <w:multiLevelType w:val="hybridMultilevel"/>
    <w:tmpl w:val="348EB4C0"/>
    <w:lvl w:ilvl="0" w:tplc="4FD04A7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28AF7615"/>
    <w:multiLevelType w:val="hybridMultilevel"/>
    <w:tmpl w:val="62E6977E"/>
    <w:lvl w:ilvl="0" w:tplc="4FD04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25F19"/>
    <w:multiLevelType w:val="multilevel"/>
    <w:tmpl w:val="F918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CF2105"/>
    <w:multiLevelType w:val="multilevel"/>
    <w:tmpl w:val="9D984FD2"/>
    <w:numStyleLink w:val="BullettedList"/>
  </w:abstractNum>
  <w:abstractNum w:abstractNumId="8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DF62A01"/>
    <w:multiLevelType w:val="hybridMultilevel"/>
    <w:tmpl w:val="3D92958A"/>
    <w:lvl w:ilvl="0" w:tplc="4FD04A7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1"/>
  </w:num>
  <w:num w:numId="9">
    <w:abstractNumId w:val="7"/>
  </w:num>
  <w:num w:numId="10">
    <w:abstractNumId w:val="4"/>
  </w:num>
  <w:num w:numId="11">
    <w:abstractNumId w:val="5"/>
  </w:num>
  <w:num w:numId="12">
    <w:abstractNumId w:val="3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F45"/>
    <w:rsid w:val="0001540E"/>
    <w:rsid w:val="000161E1"/>
    <w:rsid w:val="00021303"/>
    <w:rsid w:val="000921DB"/>
    <w:rsid w:val="00107E81"/>
    <w:rsid w:val="00144072"/>
    <w:rsid w:val="001B6F45"/>
    <w:rsid w:val="0021475C"/>
    <w:rsid w:val="00275D81"/>
    <w:rsid w:val="002F47D3"/>
    <w:rsid w:val="00317937"/>
    <w:rsid w:val="003C0BB5"/>
    <w:rsid w:val="004067B9"/>
    <w:rsid w:val="004103C0"/>
    <w:rsid w:val="00432AD4"/>
    <w:rsid w:val="00452292"/>
    <w:rsid w:val="004865C2"/>
    <w:rsid w:val="004A1169"/>
    <w:rsid w:val="004B4147"/>
    <w:rsid w:val="00552F9B"/>
    <w:rsid w:val="005636A7"/>
    <w:rsid w:val="005A20B8"/>
    <w:rsid w:val="005B7DB3"/>
    <w:rsid w:val="0061400D"/>
    <w:rsid w:val="00621B5C"/>
    <w:rsid w:val="006C2DFF"/>
    <w:rsid w:val="00711373"/>
    <w:rsid w:val="007571B5"/>
    <w:rsid w:val="007772B1"/>
    <w:rsid w:val="008424CE"/>
    <w:rsid w:val="00890F1A"/>
    <w:rsid w:val="008E2197"/>
    <w:rsid w:val="00915810"/>
    <w:rsid w:val="0098034E"/>
    <w:rsid w:val="00997E86"/>
    <w:rsid w:val="009B7D45"/>
    <w:rsid w:val="00A21AF8"/>
    <w:rsid w:val="00A6425D"/>
    <w:rsid w:val="00A96376"/>
    <w:rsid w:val="00AB5A5E"/>
    <w:rsid w:val="00B03ED5"/>
    <w:rsid w:val="00B21D64"/>
    <w:rsid w:val="00B73E22"/>
    <w:rsid w:val="00BB7CE4"/>
    <w:rsid w:val="00BC33C3"/>
    <w:rsid w:val="00BD1F17"/>
    <w:rsid w:val="00BF0DAF"/>
    <w:rsid w:val="00C05345"/>
    <w:rsid w:val="00C344AA"/>
    <w:rsid w:val="00C37B1A"/>
    <w:rsid w:val="00C777FF"/>
    <w:rsid w:val="00CD2FD2"/>
    <w:rsid w:val="00D12DFD"/>
    <w:rsid w:val="00D33A6A"/>
    <w:rsid w:val="00D62B7E"/>
    <w:rsid w:val="00DE2CA2"/>
    <w:rsid w:val="00E515EC"/>
    <w:rsid w:val="00F30D6C"/>
    <w:rsid w:val="00F65F31"/>
    <w:rsid w:val="00FF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customStyle="1" w:styleId="sr">
    <w:name w:val="sr"/>
    <w:basedOn w:val="DefaultParagraphFont"/>
    <w:rsid w:val="004A1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5.sv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sv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A0B9959E4BA4EFA80DF062CB4708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06A0F-6FBB-4D4D-92F3-48BC6637D993}"/>
      </w:docPartPr>
      <w:docPartBody>
        <w:p w:rsidR="003E44E2" w:rsidRDefault="00FE46E3">
          <w:pPr>
            <w:pStyle w:val="7A0B9959E4BA4EFA80DF062CB47086E7"/>
          </w:pPr>
          <w:r w:rsidRPr="007772B1">
            <w:t>ABOUT ME</w:t>
          </w:r>
        </w:p>
      </w:docPartBody>
    </w:docPart>
    <w:docPart>
      <w:docPartPr>
        <w:name w:val="50D8F39C78B24304B195979271B15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7042D-C4C2-4C81-89AA-F3FCEDF321AE}"/>
      </w:docPartPr>
      <w:docPartBody>
        <w:p w:rsidR="003E44E2" w:rsidRDefault="00FE46E3">
          <w:pPr>
            <w:pStyle w:val="50D8F39C78B24304B195979271B15AD5"/>
          </w:pPr>
          <w:r>
            <w:t>Skills</w:t>
          </w:r>
        </w:p>
      </w:docPartBody>
    </w:docPart>
    <w:docPart>
      <w:docPartPr>
        <w:name w:val="3CD183E5053F47DEAADE6CB506EDF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BDAA0-EF6E-423A-8CD9-2EB56EF0CF95}"/>
      </w:docPartPr>
      <w:docPartBody>
        <w:p w:rsidR="003E44E2" w:rsidRDefault="00FE46E3">
          <w:pPr>
            <w:pStyle w:val="3CD183E5053F47DEAADE6CB506EDF6EA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2CC"/>
    <w:rsid w:val="003E44E2"/>
    <w:rsid w:val="005A0938"/>
    <w:rsid w:val="00F162CC"/>
    <w:rsid w:val="00FE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236026DA854B4F9A12A4C7C2C23BEB">
    <w:name w:val="A5236026DA854B4F9A12A4C7C2C23BEB"/>
  </w:style>
  <w:style w:type="paragraph" w:customStyle="1" w:styleId="2BC34C3B93CE4019B66A117359D4BE24">
    <w:name w:val="2BC34C3B93CE4019B66A117359D4BE24"/>
  </w:style>
  <w:style w:type="paragraph" w:customStyle="1" w:styleId="89378B5116844716989127D93F1589D3">
    <w:name w:val="89378B5116844716989127D93F1589D3"/>
  </w:style>
  <w:style w:type="paragraph" w:customStyle="1" w:styleId="D2E805A1498147639BCF00E8AD04126B">
    <w:name w:val="D2E805A1498147639BCF00E8AD04126B"/>
  </w:style>
  <w:style w:type="paragraph" w:customStyle="1" w:styleId="7A0B9959E4BA4EFA80DF062CB47086E7">
    <w:name w:val="7A0B9959E4BA4EFA80DF062CB47086E7"/>
  </w:style>
  <w:style w:type="paragraph" w:customStyle="1" w:styleId="44EF7B99F98048419C3C1F4B2959CDE2">
    <w:name w:val="44EF7B99F98048419C3C1F4B2959CDE2"/>
  </w:style>
  <w:style w:type="paragraph" w:customStyle="1" w:styleId="FF1DF59B0FC14427BC7403FEB861B072">
    <w:name w:val="FF1DF59B0FC14427BC7403FEB861B072"/>
  </w:style>
  <w:style w:type="paragraph" w:customStyle="1" w:styleId="203B0E42525844449B6820EC67EC28AE">
    <w:name w:val="203B0E42525844449B6820EC67EC28AE"/>
  </w:style>
  <w:style w:type="paragraph" w:customStyle="1" w:styleId="8536D5903C5E4ABE8A6EEE4286C245FB">
    <w:name w:val="8536D5903C5E4ABE8A6EEE4286C245FB"/>
  </w:style>
  <w:style w:type="paragraph" w:customStyle="1" w:styleId="7E4CB1082E16459DB8CB7A7860A66B61">
    <w:name w:val="7E4CB1082E16459DB8CB7A7860A66B61"/>
  </w:style>
  <w:style w:type="paragraph" w:customStyle="1" w:styleId="61ED5C04C2F8401EADA2093B43A4A601">
    <w:name w:val="61ED5C04C2F8401EADA2093B43A4A601"/>
  </w:style>
  <w:style w:type="paragraph" w:customStyle="1" w:styleId="F01940FC647C4BFEA578DDAE9D9303AD">
    <w:name w:val="F01940FC647C4BFEA578DDAE9D9303AD"/>
  </w:style>
  <w:style w:type="paragraph" w:customStyle="1" w:styleId="50D8F39C78B24304B195979271B15AD5">
    <w:name w:val="50D8F39C78B24304B195979271B15AD5"/>
  </w:style>
  <w:style w:type="paragraph" w:customStyle="1" w:styleId="5E3F52B35ABE447598A195C505152526">
    <w:name w:val="5E3F52B35ABE447598A195C505152526"/>
  </w:style>
  <w:style w:type="paragraph" w:customStyle="1" w:styleId="AC97F3BE84024467B8E052119C0E79D0">
    <w:name w:val="AC97F3BE84024467B8E052119C0E79D0"/>
  </w:style>
  <w:style w:type="paragraph" w:customStyle="1" w:styleId="3C9E4335954B4FEABD7552DAF7FC56E7">
    <w:name w:val="3C9E4335954B4FEABD7552DAF7FC56E7"/>
  </w:style>
  <w:style w:type="paragraph" w:customStyle="1" w:styleId="0478913A74964727ADF79522F411B156">
    <w:name w:val="0478913A74964727ADF79522F411B156"/>
  </w:style>
  <w:style w:type="paragraph" w:customStyle="1" w:styleId="F440BD698058435BAE0B845DD9EAA9C8">
    <w:name w:val="F440BD698058435BAE0B845DD9EAA9C8"/>
  </w:style>
  <w:style w:type="paragraph" w:customStyle="1" w:styleId="FCE48629E3344C2B9D00E3853AFA678B">
    <w:name w:val="FCE48629E3344C2B9D00E3853AFA678B"/>
  </w:style>
  <w:style w:type="paragraph" w:customStyle="1" w:styleId="C9BADAA95A964F859ECD7E0C9A1DD6F4">
    <w:name w:val="C9BADAA95A964F859ECD7E0C9A1DD6F4"/>
  </w:style>
  <w:style w:type="paragraph" w:customStyle="1" w:styleId="499370F2EBE0455591A35A7BCE5E0FFF">
    <w:name w:val="499370F2EBE0455591A35A7BCE5E0FFF"/>
  </w:style>
  <w:style w:type="paragraph" w:customStyle="1" w:styleId="72BB0440676248729010284186ED566B">
    <w:name w:val="72BB0440676248729010284186ED566B"/>
  </w:style>
  <w:style w:type="paragraph" w:customStyle="1" w:styleId="2D66E7AAE7CD49FA83CAC7E43D8961F6">
    <w:name w:val="2D66E7AAE7CD49FA83CAC7E43D8961F6"/>
  </w:style>
  <w:style w:type="paragraph" w:customStyle="1" w:styleId="3CD183E5053F47DEAADE6CB506EDF6EA">
    <w:name w:val="3CD183E5053F47DEAADE6CB506EDF6EA"/>
  </w:style>
  <w:style w:type="paragraph" w:customStyle="1" w:styleId="992CC11A95DC47DEB75580ABB133CA90">
    <w:name w:val="992CC11A95DC47DEB75580ABB133CA90"/>
  </w:style>
  <w:style w:type="paragraph" w:customStyle="1" w:styleId="43C0FF1010924D51B9C1E132FCA63B43">
    <w:name w:val="43C0FF1010924D51B9C1E132FCA63B43"/>
  </w:style>
  <w:style w:type="paragraph" w:customStyle="1" w:styleId="JobDescription">
    <w:name w:val="Job Description"/>
    <w:basedOn w:val="Normal"/>
    <w:link w:val="JobDescriptionChar"/>
    <w:uiPriority w:val="18"/>
    <w:qFormat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Pr>
      <w:rFonts w:eastAsiaTheme="minorHAnsi"/>
      <w:color w:val="262626" w:themeColor="text1" w:themeTint="D9"/>
      <w:sz w:val="18"/>
      <w:szCs w:val="18"/>
    </w:rPr>
  </w:style>
  <w:style w:type="paragraph" w:customStyle="1" w:styleId="6526631BB4A647509CE0742003B6F631">
    <w:name w:val="6526631BB4A647509CE0742003B6F631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2B198D23BDBB4AF5BE464DFD3E9A96BD">
    <w:name w:val="2B198D23BDBB4AF5BE464DFD3E9A96BD"/>
  </w:style>
  <w:style w:type="paragraph" w:customStyle="1" w:styleId="C45729866D6646B0A26857B5063E0751">
    <w:name w:val="C45729866D6646B0A26857B5063E0751"/>
  </w:style>
  <w:style w:type="paragraph" w:customStyle="1" w:styleId="5C81387DC2E049CDA20F04C43331B8B2">
    <w:name w:val="5C81387DC2E049CDA20F04C43331B8B2"/>
  </w:style>
  <w:style w:type="paragraph" w:customStyle="1" w:styleId="D35A18F1E7AB47418A37A5EA4D631945">
    <w:name w:val="D35A18F1E7AB47418A37A5EA4D631945"/>
  </w:style>
  <w:style w:type="paragraph" w:customStyle="1" w:styleId="57D5AC7989444EB2BCF49A8D1BFEDBF4">
    <w:name w:val="57D5AC7989444EB2BCF49A8D1BFEDBF4"/>
  </w:style>
  <w:style w:type="paragraph" w:customStyle="1" w:styleId="C2A193274B5D4EE98C21B7A9928D8674">
    <w:name w:val="C2A193274B5D4EE98C21B7A9928D8674"/>
  </w:style>
  <w:style w:type="paragraph" w:customStyle="1" w:styleId="8C8BFD0EFAB2456F8D8B507268121353">
    <w:name w:val="8C8BFD0EFAB2456F8D8B507268121353"/>
  </w:style>
  <w:style w:type="paragraph" w:customStyle="1" w:styleId="C3A9160247974FD08FBA5A72D90A68F6">
    <w:name w:val="C3A9160247974FD08FBA5A72D90A68F6"/>
  </w:style>
  <w:style w:type="paragraph" w:customStyle="1" w:styleId="D1A9BB308346410D905907CDDDA50EB6">
    <w:name w:val="D1A9BB308346410D905907CDDDA50EB6"/>
  </w:style>
  <w:style w:type="paragraph" w:customStyle="1" w:styleId="59D2DE1D61B744C698E04FA7F100D7B7">
    <w:name w:val="59D2DE1D61B744C698E04FA7F100D7B7"/>
  </w:style>
  <w:style w:type="paragraph" w:customStyle="1" w:styleId="775696616A89440AA828E826C44DB9AC">
    <w:name w:val="775696616A89440AA828E826C44DB9AC"/>
  </w:style>
  <w:style w:type="paragraph" w:customStyle="1" w:styleId="D723C8EA711E44B5AA89999944CF9E8E">
    <w:name w:val="D723C8EA711E44B5AA89999944CF9E8E"/>
  </w:style>
  <w:style w:type="paragraph" w:customStyle="1" w:styleId="EC5C51F6F6464DC9A2C05204D6A145D8">
    <w:name w:val="EC5C51F6F6464DC9A2C05204D6A145D8"/>
  </w:style>
  <w:style w:type="paragraph" w:customStyle="1" w:styleId="F2D542BDC94D470B93A1DD0C18EB56E5">
    <w:name w:val="F2D542BDC94D470B93A1DD0C18EB56E5"/>
  </w:style>
  <w:style w:type="paragraph" w:customStyle="1" w:styleId="B4FB1F63D5834D75866D99F084C72C0A">
    <w:name w:val="B4FB1F63D5834D75866D99F084C72C0A"/>
  </w:style>
  <w:style w:type="paragraph" w:customStyle="1" w:styleId="9C374D8F2A7546AB9A0C129301878E6E">
    <w:name w:val="9C374D8F2A7546AB9A0C129301878E6E"/>
  </w:style>
  <w:style w:type="paragraph" w:customStyle="1" w:styleId="3F54EF092B5F4F9886DC6EC0D118D90B">
    <w:name w:val="3F54EF092B5F4F9886DC6EC0D118D90B"/>
  </w:style>
  <w:style w:type="paragraph" w:customStyle="1" w:styleId="95B4B33F2DF04856B637482F21A891E8">
    <w:name w:val="95B4B33F2DF04856B637482F21A891E8"/>
  </w:style>
  <w:style w:type="paragraph" w:customStyle="1" w:styleId="FE3BAEDCCC514585A55C1D3852BD2985">
    <w:name w:val="FE3BAEDCCC514585A55C1D3852BD2985"/>
  </w:style>
  <w:style w:type="paragraph" w:customStyle="1" w:styleId="4247E3ABFE6048DFA2E0746531109F26">
    <w:name w:val="4247E3ABFE6048DFA2E0746531109F26"/>
  </w:style>
  <w:style w:type="paragraph" w:customStyle="1" w:styleId="7DA33A8A41484E32B9A04CC551C2287C">
    <w:name w:val="7DA33A8A41484E32B9A04CC551C2287C"/>
  </w:style>
  <w:style w:type="paragraph" w:customStyle="1" w:styleId="62C355959F124FF098FCF6A7EDEFEA65">
    <w:name w:val="62C355959F124FF098FCF6A7EDEFEA65"/>
    <w:rsid w:val="00F162CC"/>
  </w:style>
  <w:style w:type="paragraph" w:customStyle="1" w:styleId="3EA0A3441F644992A699B117934CFFC0">
    <w:name w:val="3EA0A3441F644992A699B117934CFFC0"/>
    <w:rsid w:val="00F162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100E5FD-FD4D-4F0D-9659-122E77D6F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2021-09-03T17:49:00Z</dcterms:created>
  <dcterms:modified xsi:type="dcterms:W3CDTF">2022-01-09T09:13:00Z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